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57D" w:rsidRPr="00A15E52" w:rsidRDefault="004B757D" w:rsidP="00A15E52">
      <w:pPr>
        <w:jc w:val="center"/>
        <w:rPr>
          <w:sz w:val="44"/>
          <w:szCs w:val="44"/>
        </w:rPr>
      </w:pPr>
      <w:r w:rsidRPr="00A15E52">
        <w:rPr>
          <w:rFonts w:hint="eastAsia"/>
          <w:sz w:val="44"/>
          <w:szCs w:val="44"/>
        </w:rPr>
        <w:t>过程化考核管理系统</w:t>
      </w:r>
    </w:p>
    <w:p w:rsidR="004B757D" w:rsidRDefault="004B757D" w:rsidP="00A15E52">
      <w:pPr>
        <w:jc w:val="center"/>
        <w:rPr>
          <w:sz w:val="44"/>
          <w:szCs w:val="44"/>
        </w:rPr>
      </w:pPr>
      <w:r w:rsidRPr="00A15E52">
        <w:rPr>
          <w:rFonts w:hint="eastAsia"/>
          <w:sz w:val="44"/>
          <w:szCs w:val="44"/>
        </w:rPr>
        <w:t>功能开发需求</w:t>
      </w:r>
    </w:p>
    <w:p w:rsidR="004B757D" w:rsidRPr="00A15E52" w:rsidRDefault="004B757D" w:rsidP="00A15E52">
      <w:pPr>
        <w:jc w:val="center"/>
        <w:rPr>
          <w:sz w:val="44"/>
          <w:szCs w:val="44"/>
        </w:rPr>
      </w:pPr>
    </w:p>
    <w:p w:rsidR="004B757D" w:rsidRPr="00A15E52" w:rsidRDefault="004B757D" w:rsidP="007652F3">
      <w:pPr>
        <w:pStyle w:val="ListParagraph"/>
        <w:numPr>
          <w:ilvl w:val="0"/>
          <w:numId w:val="1"/>
        </w:numPr>
        <w:ind w:firstLineChars="0"/>
        <w:rPr>
          <w:rFonts w:ascii="宋体"/>
          <w:sz w:val="32"/>
          <w:szCs w:val="32"/>
        </w:rPr>
      </w:pPr>
      <w:r w:rsidRPr="00A15E52">
        <w:rPr>
          <w:rFonts w:ascii="宋体" w:hAnsi="宋体" w:hint="eastAsia"/>
          <w:sz w:val="32"/>
          <w:szCs w:val="32"/>
        </w:rPr>
        <w:t>用户：管理员、教师、学生</w:t>
      </w:r>
    </w:p>
    <w:p w:rsidR="004B757D" w:rsidRPr="00A15E52" w:rsidRDefault="004B757D" w:rsidP="007652F3">
      <w:pPr>
        <w:pStyle w:val="ListParagraph"/>
        <w:numPr>
          <w:ilvl w:val="0"/>
          <w:numId w:val="1"/>
        </w:numPr>
        <w:ind w:firstLineChars="0"/>
        <w:rPr>
          <w:rFonts w:ascii="宋体"/>
          <w:sz w:val="32"/>
          <w:szCs w:val="32"/>
        </w:rPr>
      </w:pPr>
      <w:r w:rsidRPr="00A15E52">
        <w:rPr>
          <w:rFonts w:ascii="宋体" w:hAnsi="宋体" w:hint="eastAsia"/>
          <w:sz w:val="32"/>
          <w:szCs w:val="32"/>
        </w:rPr>
        <w:t>功能需求</w:t>
      </w:r>
    </w:p>
    <w:p w:rsidR="004B757D" w:rsidRPr="00A15E52" w:rsidRDefault="004B757D" w:rsidP="007652F3">
      <w:pPr>
        <w:pStyle w:val="ListParagraph"/>
        <w:ind w:left="420" w:firstLineChars="0" w:firstLine="0"/>
        <w:rPr>
          <w:rFonts w:ascii="宋体"/>
          <w:b/>
          <w:sz w:val="32"/>
          <w:szCs w:val="32"/>
        </w:rPr>
      </w:pPr>
      <w:r w:rsidRPr="00A15E52">
        <w:rPr>
          <w:rFonts w:ascii="宋体" w:hAnsi="宋体" w:hint="eastAsia"/>
          <w:b/>
          <w:sz w:val="32"/>
          <w:szCs w:val="32"/>
        </w:rPr>
        <w:t>管理员：</w:t>
      </w:r>
    </w:p>
    <w:p w:rsidR="004B757D" w:rsidRPr="00A15E52" w:rsidRDefault="004B757D" w:rsidP="002F7884">
      <w:pPr>
        <w:pStyle w:val="ListParagraph"/>
        <w:ind w:left="420" w:firstLineChars="0" w:firstLine="0"/>
        <w:rPr>
          <w:rFonts w:ascii="宋体"/>
          <w:sz w:val="32"/>
          <w:szCs w:val="32"/>
        </w:rPr>
      </w:pPr>
      <w:r w:rsidRPr="00A15E52">
        <w:rPr>
          <w:rFonts w:ascii="宋体" w:hAnsi="宋体" w:hint="eastAsia"/>
          <w:sz w:val="32"/>
          <w:szCs w:val="32"/>
        </w:rPr>
        <w:t>添加教师帐号、找回密码，可以查看所有教师使用情况，查看每门学科过程化考核的情况；</w:t>
      </w:r>
    </w:p>
    <w:p w:rsidR="004B757D" w:rsidRPr="00A15E52" w:rsidRDefault="004B757D" w:rsidP="007652F3">
      <w:pPr>
        <w:pStyle w:val="ListParagraph"/>
        <w:ind w:left="420" w:firstLineChars="0" w:firstLine="0"/>
        <w:rPr>
          <w:rFonts w:ascii="宋体"/>
          <w:b/>
          <w:sz w:val="32"/>
          <w:szCs w:val="32"/>
        </w:rPr>
      </w:pPr>
      <w:r w:rsidRPr="00A15E52">
        <w:rPr>
          <w:rFonts w:ascii="宋体" w:hAnsi="宋体" w:hint="eastAsia"/>
          <w:b/>
          <w:sz w:val="32"/>
          <w:szCs w:val="32"/>
        </w:rPr>
        <w:t>教师：</w:t>
      </w:r>
    </w:p>
    <w:p w:rsidR="004B757D" w:rsidRPr="00A15E52" w:rsidRDefault="004B757D" w:rsidP="00992EF4">
      <w:pPr>
        <w:pStyle w:val="ListParagraph"/>
        <w:ind w:firstLine="31680"/>
        <w:rPr>
          <w:rFonts w:ascii="宋体"/>
          <w:sz w:val="32"/>
          <w:szCs w:val="32"/>
        </w:rPr>
      </w:pPr>
      <w:r w:rsidRPr="00A15E52">
        <w:rPr>
          <w:rFonts w:ascii="宋体" w:hAnsi="宋体" w:hint="eastAsia"/>
          <w:sz w:val="32"/>
          <w:szCs w:val="32"/>
        </w:rPr>
        <w:t>添加课程，导入学生名单（</w:t>
      </w:r>
      <w:r w:rsidRPr="00A15E52">
        <w:rPr>
          <w:rFonts w:ascii="宋体" w:hAnsi="宋体"/>
          <w:sz w:val="32"/>
          <w:szCs w:val="32"/>
        </w:rPr>
        <w:t>EXCEL</w:t>
      </w:r>
      <w:r w:rsidRPr="00A15E52">
        <w:rPr>
          <w:rFonts w:ascii="宋体" w:hAnsi="宋体" w:hint="eastAsia"/>
          <w:sz w:val="32"/>
          <w:szCs w:val="32"/>
        </w:rPr>
        <w:t>）；</w:t>
      </w:r>
    </w:p>
    <w:p w:rsidR="004B757D" w:rsidRPr="00A15E52" w:rsidRDefault="004B757D" w:rsidP="00992EF4">
      <w:pPr>
        <w:pStyle w:val="ListParagraph"/>
        <w:ind w:firstLine="31680"/>
        <w:rPr>
          <w:rFonts w:ascii="宋体"/>
          <w:sz w:val="32"/>
          <w:szCs w:val="32"/>
        </w:rPr>
      </w:pPr>
      <w:r w:rsidRPr="00A15E52">
        <w:rPr>
          <w:rFonts w:ascii="宋体" w:hAnsi="宋体" w:hint="eastAsia"/>
          <w:sz w:val="32"/>
          <w:szCs w:val="32"/>
        </w:rPr>
        <w:t>针对课程设置一级知识点（章名）、二级知识点（节名），录入考核内容（主要题型为选择题和判断题，方便机器自动评阅，后期可以增加填空题</w:t>
      </w:r>
      <w:r>
        <w:rPr>
          <w:rFonts w:ascii="宋体" w:hAnsi="宋体" w:hint="eastAsia"/>
          <w:sz w:val="32"/>
          <w:szCs w:val="32"/>
        </w:rPr>
        <w:t>、</w:t>
      </w:r>
      <w:r w:rsidRPr="00A15E52">
        <w:rPr>
          <w:rFonts w:ascii="宋体" w:hAnsi="宋体" w:hint="eastAsia"/>
          <w:sz w:val="32"/>
          <w:szCs w:val="32"/>
        </w:rPr>
        <w:t>简答题</w:t>
      </w:r>
      <w:r>
        <w:rPr>
          <w:rFonts w:ascii="宋体" w:hAnsi="宋体" w:hint="eastAsia"/>
          <w:sz w:val="32"/>
          <w:szCs w:val="32"/>
        </w:rPr>
        <w:t>、计算题等。</w:t>
      </w:r>
      <w:r w:rsidRPr="00A15E52">
        <w:rPr>
          <w:rFonts w:ascii="宋体" w:hAnsi="宋体" w:hint="eastAsia"/>
          <w:sz w:val="32"/>
          <w:szCs w:val="32"/>
        </w:rPr>
        <w:t>注意同题多参的情况，即改变一个题目中的数值，这样答案也就不会相同）；</w:t>
      </w:r>
    </w:p>
    <w:p w:rsidR="004B757D" w:rsidRDefault="004B757D" w:rsidP="00992EF4">
      <w:pPr>
        <w:pStyle w:val="ListParagraph"/>
        <w:ind w:firstLine="31680"/>
        <w:rPr>
          <w:rFonts w:asci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布置考核内容：针对班级、课程、授课情况，布置考核题目（知识点、题目数、完成时间、总分）；</w:t>
      </w:r>
    </w:p>
    <w:p w:rsidR="004B757D" w:rsidRPr="007A51D6" w:rsidRDefault="004B757D" w:rsidP="002F7884">
      <w:pPr>
        <w:ind w:firstLine="420"/>
        <w:rPr>
          <w:rFonts w:ascii="宋体"/>
          <w:b/>
          <w:sz w:val="32"/>
          <w:szCs w:val="32"/>
        </w:rPr>
      </w:pPr>
      <w:r w:rsidRPr="007A51D6">
        <w:rPr>
          <w:rFonts w:ascii="宋体" w:hAnsi="宋体" w:hint="eastAsia"/>
          <w:b/>
          <w:sz w:val="32"/>
          <w:szCs w:val="32"/>
        </w:rPr>
        <w:t>学生：</w:t>
      </w:r>
    </w:p>
    <w:p w:rsidR="004B757D" w:rsidRDefault="004B757D" w:rsidP="00992EF4">
      <w:pPr>
        <w:ind w:firstLineChars="200" w:firstLine="31680"/>
        <w:rPr>
          <w:rFonts w:asci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学生登录后可以查看考核内容的信息，包含未完成的考核内容以及已经完成的考核内容的评分等信息；在开始考核前提示只能在规定的时间内完成，要求提前做好准备，在输入框内不能粘贴。</w:t>
      </w:r>
    </w:p>
    <w:p w:rsidR="004B757D" w:rsidRPr="002F7884" w:rsidRDefault="004B757D" w:rsidP="002F7884">
      <w:pPr>
        <w:ind w:firstLine="420"/>
        <w:rPr>
          <w:rFonts w:ascii="宋体"/>
          <w:b/>
          <w:sz w:val="32"/>
          <w:szCs w:val="32"/>
        </w:rPr>
      </w:pPr>
      <w:r w:rsidRPr="002F7884">
        <w:rPr>
          <w:rFonts w:ascii="宋体" w:hAnsi="宋体" w:hint="eastAsia"/>
          <w:b/>
          <w:sz w:val="32"/>
          <w:szCs w:val="32"/>
        </w:rPr>
        <w:t>系统：</w:t>
      </w:r>
    </w:p>
    <w:p w:rsidR="004B757D" w:rsidRDefault="004B757D" w:rsidP="00F8674E">
      <w:pPr>
        <w:ind w:firstLineChars="200" w:firstLine="31680"/>
        <w:rPr>
          <w:rFonts w:ascii="宋体"/>
          <w:sz w:val="32"/>
          <w:szCs w:val="32"/>
        </w:rPr>
      </w:pPr>
      <w:r>
        <w:rPr>
          <w:rFonts w:ascii="宋体" w:hAnsi="宋体"/>
          <w:sz w:val="32"/>
          <w:szCs w:val="32"/>
        </w:rPr>
        <w:t>1.</w:t>
      </w:r>
      <w:r>
        <w:rPr>
          <w:rFonts w:ascii="宋体" w:hAnsi="宋体" w:hint="eastAsia"/>
          <w:sz w:val="32"/>
          <w:szCs w:val="32"/>
        </w:rPr>
        <w:t>在教师布置完考核任务后，自动把符合考核要求的题目分配给学生，题目数量足够的话，尽可能让每个学生的考核内容不同，针对异参的相同题目不能分配给同一个学生；</w:t>
      </w:r>
    </w:p>
    <w:p w:rsidR="004B757D" w:rsidRDefault="004B757D" w:rsidP="00F8674E">
      <w:pPr>
        <w:ind w:firstLineChars="200" w:firstLine="31680"/>
        <w:rPr>
          <w:rFonts w:ascii="宋体"/>
          <w:sz w:val="32"/>
          <w:szCs w:val="32"/>
        </w:rPr>
      </w:pPr>
      <w:r>
        <w:rPr>
          <w:rFonts w:ascii="宋体" w:hAnsi="宋体"/>
          <w:sz w:val="32"/>
          <w:szCs w:val="32"/>
        </w:rPr>
        <w:t>2.</w:t>
      </w:r>
      <w:r>
        <w:rPr>
          <w:rFonts w:ascii="宋体" w:hAnsi="宋体" w:hint="eastAsia"/>
          <w:sz w:val="32"/>
          <w:szCs w:val="32"/>
        </w:rPr>
        <w:t>学生在考核时，控制考核时间，在考核时间到之后，自动保存学生完成的情况，并对考核内容中的客观题进行评分，同时在教师的任务清单中增加评分任务。</w:t>
      </w:r>
    </w:p>
    <w:p w:rsidR="004B757D" w:rsidRPr="000D1B51" w:rsidRDefault="004B757D" w:rsidP="00F8674E">
      <w:pPr>
        <w:ind w:firstLineChars="200" w:firstLine="31680"/>
        <w:rPr>
          <w:rFonts w:ascii="宋体"/>
          <w:sz w:val="32"/>
          <w:szCs w:val="32"/>
        </w:rPr>
      </w:pPr>
      <w:r>
        <w:rPr>
          <w:rFonts w:ascii="宋体" w:hAnsi="宋体"/>
          <w:sz w:val="32"/>
          <w:szCs w:val="32"/>
        </w:rPr>
        <w:t>3.</w:t>
      </w:r>
      <w:r>
        <w:rPr>
          <w:rFonts w:ascii="宋体" w:hAnsi="宋体" w:hint="eastAsia"/>
          <w:sz w:val="32"/>
          <w:szCs w:val="32"/>
        </w:rPr>
        <w:t>教师能够查看学生对考核任务的完成情况，管理系统能够针对知识点统计正确率，能够对做错的题目进行排序，方便教师上课时指正。在期末时教师可以导出所有学生的平时考核成绩。</w:t>
      </w:r>
    </w:p>
    <w:p w:rsidR="004B757D" w:rsidRPr="001140FE" w:rsidRDefault="004B757D" w:rsidP="007652F3">
      <w:pPr>
        <w:pStyle w:val="ListParagraph"/>
        <w:numPr>
          <w:ilvl w:val="0"/>
          <w:numId w:val="1"/>
        </w:numPr>
        <w:ind w:firstLineChars="0"/>
        <w:rPr>
          <w:rFonts w:ascii="宋体"/>
          <w:b/>
          <w:sz w:val="32"/>
          <w:szCs w:val="32"/>
        </w:rPr>
      </w:pPr>
      <w:r w:rsidRPr="001140FE">
        <w:rPr>
          <w:rFonts w:ascii="宋体" w:hAnsi="宋体" w:hint="eastAsia"/>
          <w:b/>
          <w:sz w:val="32"/>
          <w:szCs w:val="32"/>
        </w:rPr>
        <w:t>平台</w:t>
      </w:r>
    </w:p>
    <w:p w:rsidR="004B757D" w:rsidRPr="001140FE" w:rsidRDefault="004B757D" w:rsidP="002F7884">
      <w:pPr>
        <w:pStyle w:val="ListParagraph"/>
        <w:ind w:firstLine="31680"/>
        <w:rPr>
          <w:rFonts w:ascii="宋体"/>
          <w:sz w:val="32"/>
          <w:szCs w:val="32"/>
        </w:rPr>
      </w:pPr>
      <w:r w:rsidRPr="001140FE">
        <w:rPr>
          <w:rFonts w:ascii="宋体" w:hAnsi="宋体" w:hint="eastAsia"/>
          <w:sz w:val="32"/>
          <w:szCs w:val="32"/>
        </w:rPr>
        <w:t>后台不限制平台</w:t>
      </w:r>
      <w:r>
        <w:rPr>
          <w:rFonts w:ascii="宋体" w:hAnsi="宋体" w:hint="eastAsia"/>
          <w:sz w:val="32"/>
          <w:szCs w:val="32"/>
        </w:rPr>
        <w:t>。</w:t>
      </w:r>
      <w:r w:rsidRPr="001140FE">
        <w:rPr>
          <w:rFonts w:ascii="宋体" w:hAnsi="宋体" w:hint="eastAsia"/>
          <w:sz w:val="32"/>
          <w:szCs w:val="32"/>
        </w:rPr>
        <w:t>前端可以使用</w:t>
      </w:r>
      <w:r w:rsidRPr="001140FE">
        <w:rPr>
          <w:rFonts w:ascii="宋体" w:hAnsi="宋体"/>
          <w:sz w:val="32"/>
          <w:szCs w:val="32"/>
        </w:rPr>
        <w:t>PC</w:t>
      </w:r>
      <w:r w:rsidRPr="001140FE">
        <w:rPr>
          <w:rFonts w:ascii="宋体" w:hAnsi="宋体" w:hint="eastAsia"/>
          <w:sz w:val="32"/>
          <w:szCs w:val="32"/>
        </w:rPr>
        <w:t>、平板、手机，因此要求管理系统</w:t>
      </w:r>
      <w:r>
        <w:rPr>
          <w:rFonts w:ascii="宋体" w:hAnsi="宋体" w:hint="eastAsia"/>
          <w:sz w:val="32"/>
          <w:szCs w:val="32"/>
        </w:rPr>
        <w:t>能够自适应各种设备的分辨率，能够针对不同设备的屏幕大小进行响应式布局，方便操作。</w:t>
      </w:r>
    </w:p>
    <w:p w:rsidR="004B757D" w:rsidRPr="007652F3" w:rsidRDefault="004B757D" w:rsidP="00032ED3">
      <w:pPr>
        <w:pStyle w:val="ListParagraph"/>
        <w:ind w:left="420" w:firstLineChars="0" w:firstLine="0"/>
      </w:pPr>
      <w:bookmarkStart w:id="0" w:name="_GoBack"/>
      <w:bookmarkEnd w:id="0"/>
    </w:p>
    <w:sectPr w:rsidR="004B757D" w:rsidRPr="007652F3" w:rsidSect="00D35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152B5"/>
    <w:multiLevelType w:val="hybridMultilevel"/>
    <w:tmpl w:val="B91E2316"/>
    <w:lvl w:ilvl="0" w:tplc="6E2AD6B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52F3"/>
    <w:rsid w:val="0003165E"/>
    <w:rsid w:val="00032ED3"/>
    <w:rsid w:val="000D1B51"/>
    <w:rsid w:val="001140FE"/>
    <w:rsid w:val="001469EB"/>
    <w:rsid w:val="001563FB"/>
    <w:rsid w:val="001B3820"/>
    <w:rsid w:val="001D0D6C"/>
    <w:rsid w:val="001D393D"/>
    <w:rsid w:val="00206F7E"/>
    <w:rsid w:val="00214777"/>
    <w:rsid w:val="002659F1"/>
    <w:rsid w:val="00295689"/>
    <w:rsid w:val="002F7884"/>
    <w:rsid w:val="00300E4A"/>
    <w:rsid w:val="003B3B8B"/>
    <w:rsid w:val="00453C38"/>
    <w:rsid w:val="004B757D"/>
    <w:rsid w:val="0056042A"/>
    <w:rsid w:val="005766D2"/>
    <w:rsid w:val="005A7698"/>
    <w:rsid w:val="00616B70"/>
    <w:rsid w:val="006429C5"/>
    <w:rsid w:val="00664BF3"/>
    <w:rsid w:val="006927AC"/>
    <w:rsid w:val="006C734E"/>
    <w:rsid w:val="006F4B5E"/>
    <w:rsid w:val="006F520C"/>
    <w:rsid w:val="007652F3"/>
    <w:rsid w:val="007A51D6"/>
    <w:rsid w:val="008169E9"/>
    <w:rsid w:val="008B3CAC"/>
    <w:rsid w:val="009466A5"/>
    <w:rsid w:val="00992EF4"/>
    <w:rsid w:val="0099509C"/>
    <w:rsid w:val="009F206A"/>
    <w:rsid w:val="00A15E52"/>
    <w:rsid w:val="00A93F90"/>
    <w:rsid w:val="00B323A6"/>
    <w:rsid w:val="00B94F39"/>
    <w:rsid w:val="00C7680E"/>
    <w:rsid w:val="00D121E1"/>
    <w:rsid w:val="00D35DC6"/>
    <w:rsid w:val="00D52643"/>
    <w:rsid w:val="00D5744C"/>
    <w:rsid w:val="00D87F33"/>
    <w:rsid w:val="00DB38CA"/>
    <w:rsid w:val="00DC12AF"/>
    <w:rsid w:val="00E94E4A"/>
    <w:rsid w:val="00EA47C0"/>
    <w:rsid w:val="00F76D23"/>
    <w:rsid w:val="00F819C9"/>
    <w:rsid w:val="00F8674E"/>
    <w:rsid w:val="00FC54CE"/>
    <w:rsid w:val="00FF7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5DC6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652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337</TotalTime>
  <Pages>2</Pages>
  <Words>98</Words>
  <Characters>565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AutoBVT</cp:lastModifiedBy>
  <cp:revision>11</cp:revision>
  <dcterms:created xsi:type="dcterms:W3CDTF">2016-01-06T11:54:00Z</dcterms:created>
  <dcterms:modified xsi:type="dcterms:W3CDTF">2016-01-08T06:37:00Z</dcterms:modified>
</cp:coreProperties>
</file>